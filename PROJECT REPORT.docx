
<file path=[Content_Types].xml><?xml version="1.0" encoding="utf-8"?>
<Types xmlns="http://schemas.openxmlformats.org/package/2006/content-types"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33400E" w:rsidRDefault="006B57C3" w:rsidP="001A6306">
          <w:pPr>
            <w:rPr>
              <w:noProof/>
              <w:color w:val="775F55" w:themeColor="text2"/>
              <w:sz w:val="32"/>
              <w:szCs w:val="3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400E" w:rsidRDefault="00296644">
                                <w:pPr>
                                  <w:pStyle w:val="Subtitle"/>
                                </w:pPr>
                                <w:r>
                                  <w:t>Project</w:t>
                                </w:r>
                                <w:r w:rsidR="006B57C3">
                                  <w:t xml:space="preserve"> by: </w:t>
                                </w:r>
                                <w:sdt>
                                  <w:sdtPr>
                                    <w:rPr>
                                      <w:b/>
                                    </w:r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6306" w:rsidRPr="00296644">
                                      <w:rPr>
                                        <w:b/>
                                      </w:rPr>
                                      <w:t>Muhammad Anas Baig</w:t>
                                    </w:r>
                                  </w:sdtContent>
                                </w:sdt>
                              </w:p>
                              <w:p w:rsidR="0033400E" w:rsidRPr="001A6306" w:rsidRDefault="008624DF">
                                <w:pPr>
                                  <w:pStyle w:val="Contactinfo"/>
                                  <w:rPr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</w:r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EC55EC51CEFD4C99AFBE815A1ED2D66F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A6306" w:rsidRPr="001A6306">
                                      <w:rPr>
                                        <w:sz w:val="24"/>
                                      </w:rPr>
                                      <w:t>01-134152-037</w:t>
                                    </w:r>
                                  </w:sdtContent>
                                </w:sdt>
                              </w:p>
                              <w:p w:rsidR="0033400E" w:rsidRDefault="008624DF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BFCCE319A08F4131BF93C0619CEE914C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6306">
                                      <w:t>BS(CS)-3A</w:t>
                                    </w:r>
                                  </w:sdtContent>
                                </w:sdt>
                                <w:r w:rsidR="006B57C3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:rsidR="0033400E" w:rsidRDefault="00296644">
                          <w:pPr>
                            <w:pStyle w:val="Subtitle"/>
                          </w:pPr>
                          <w:r>
                            <w:t>Project</w:t>
                          </w:r>
                          <w:r w:rsidR="006B57C3">
                            <w:t xml:space="preserve"> by: </w:t>
                          </w:r>
                          <w:sdt>
                            <w:sdtPr>
                              <w:rPr>
                                <w:b/>
                              </w:r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A6306" w:rsidRPr="00296644">
                                <w:rPr>
                                  <w:b/>
                                </w:rPr>
                                <w:t>Muhammad Anas Baig</w:t>
                              </w:r>
                            </w:sdtContent>
                          </w:sdt>
                        </w:p>
                        <w:p w:rsidR="0033400E" w:rsidRPr="001A6306" w:rsidRDefault="008624DF">
                          <w:pPr>
                            <w:pStyle w:val="Contactinfo"/>
                            <w:rPr>
                              <w:sz w:val="24"/>
                            </w:rPr>
                          </w:pPr>
                          <w:sdt>
                            <w:sdtPr>
                              <w:rPr>
                                <w:sz w:val="24"/>
                              </w:rPr>
                              <w:alias w:val="Company"/>
                              <w:tag w:val=""/>
                              <w:id w:val="733736139"/>
                              <w:placeholder>
                                <w:docPart w:val="EC55EC51CEFD4C99AFBE815A1ED2D66F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A6306" w:rsidRPr="001A6306">
                                <w:rPr>
                                  <w:sz w:val="24"/>
                                </w:rPr>
                                <w:t>01-134152-037</w:t>
                              </w:r>
                            </w:sdtContent>
                          </w:sdt>
                        </w:p>
                        <w:p w:rsidR="0033400E" w:rsidRDefault="008624DF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placeholder>
                                <w:docPart w:val="BFCCE319A08F4131BF93C0619CEE914C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A6306">
                                <w:t>BS(CS)-3A</w:t>
                              </w:r>
                            </w:sdtContent>
                          </w:sdt>
                          <w:r w:rsidR="006B57C3"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posOffset>415290</wp:posOffset>
                    </wp:positionH>
                    <wp:positionV relativeFrom="page">
                      <wp:posOffset>4572000</wp:posOffset>
                    </wp:positionV>
                    <wp:extent cx="5522595" cy="2873375"/>
                    <wp:effectExtent l="0" t="0" r="1905" b="3175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287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400E" w:rsidRDefault="001A6306">
                                <w:pPr>
                                  <w:pStyle w:val="Logo"/>
                                </w:pPr>
                                <w:r>
                                  <w:rPr>
                                    <w:lang w:eastAsia="en-US"/>
                                  </w:rPr>
                                  <w:drawing>
                                    <wp:inline distT="0" distB="0" distL="0" distR="0">
                                      <wp:extent cx="2386965" cy="2861945"/>
                                      <wp:effectExtent l="0" t="0" r="0" b="0"/>
                                      <wp:docPr id="2" name="Picture 2" descr="Image result for bahria university 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bahria university 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6965" cy="28619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400E" w:rsidRDefault="001A6306">
                                    <w:pPr>
                                      <w:pStyle w:val="Title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400E" w:rsidRDefault="006B57C3">
                                    <w:pPr>
                                      <w:pStyle w:val="Subtitle"/>
                                    </w:pPr>
                                    <w: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shape id="Text Box 37" o:spid="_x0000_s1027" type="#_x0000_t202" alt="Title and subtitle" style="position:absolute;left:0;text-align:left;margin-left:32.7pt;margin-top:5in;width:434.85pt;height:2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" filled="f" stroked="f" strokeweight=".5pt">
                    <v:textbox inset="0,0,0,0">
                      <w:txbxContent>
                        <w:p w:rsidR="0033400E" w:rsidRDefault="001A6306">
                          <w:pPr>
                            <w:pStyle w:val="Logo"/>
                          </w:pPr>
                          <w:r>
                            <w:rPr>
                              <w:lang w:eastAsia="en-US"/>
                            </w:rPr>
                            <w:drawing>
                              <wp:inline distT="0" distB="0" distL="0" distR="0">
                                <wp:extent cx="2386965" cy="2861945"/>
                                <wp:effectExtent l="0" t="0" r="0" b="0"/>
                                <wp:docPr id="2" name="Picture 2" descr="Image result for bahria university 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mage result for bahria university 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6965" cy="2861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3400E" w:rsidRDefault="001A6306">
                              <w:pPr>
                                <w:pStyle w:val="Title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3400E" w:rsidRDefault="006B57C3">
                              <w:pPr>
                                <w:pStyle w:val="Subtitle"/>
                              </w:pPr>
                              <w: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3400E" w:rsidRDefault="001A6306" w:rsidP="001A6306">
                                    <w:pPr>
                                      <w:pStyle w:val="Subtitle"/>
                                      <w:ind w:left="2160" w:firstLine="720"/>
                                      <w:jc w:val="left"/>
                                    </w:pPr>
                                    <w:r>
                                      <w:t>December 21,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="">
                <w:pict>
                  <v:shape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3400E" w:rsidRDefault="001A6306" w:rsidP="001A6306">
                              <w:pPr>
                                <w:pStyle w:val="Subtitle"/>
                                <w:ind w:left="2160" w:firstLine="720"/>
                                <w:jc w:val="left"/>
                              </w:pPr>
                              <w:r>
                                <w:t>December 21,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="">
                <w:pict>
                  <v:group w14:anchorId="6FE56C74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" fillcolor="#0070c0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1A6306" w:rsidRPr="005E330B" w:rsidRDefault="001A6306" w:rsidP="005E330B">
      <w:pPr>
        <w:jc w:val="center"/>
        <w:rPr>
          <w:b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Title: </w:t>
      </w:r>
      <w:r w:rsidRPr="001A6306">
        <w:rPr>
          <w:b/>
          <w:noProof/>
          <w:sz w:val="32"/>
          <w:szCs w:val="32"/>
        </w:rPr>
        <w:t>Spending(Budget) T</w:t>
      </w:r>
      <w:r w:rsidR="005E330B">
        <w:rPr>
          <w:b/>
          <w:noProof/>
          <w:sz w:val="32"/>
          <w:szCs w:val="32"/>
        </w:rPr>
        <w:t>racking Application</w:t>
      </w:r>
    </w:p>
    <w:p w:rsidR="001A6306" w:rsidRDefault="001A6306" w:rsidP="001A6306">
      <w:pPr>
        <w:rPr>
          <w:b/>
          <w:sz w:val="32"/>
          <w:szCs w:val="40"/>
        </w:rPr>
      </w:pPr>
      <w:r w:rsidRPr="001A6306">
        <w:rPr>
          <w:b/>
          <w:sz w:val="32"/>
          <w:szCs w:val="40"/>
        </w:rPr>
        <w:t>Introduction:</w:t>
      </w:r>
    </w:p>
    <w:p w:rsidR="001A6306" w:rsidRDefault="001A6306" w:rsidP="001A6306">
      <w:pPr>
        <w:rPr>
          <w:b/>
          <w:sz w:val="32"/>
          <w:szCs w:val="40"/>
        </w:rPr>
      </w:pPr>
      <w:r>
        <w:rPr>
          <w:b/>
          <w:sz w:val="32"/>
          <w:szCs w:val="40"/>
        </w:rPr>
        <w:tab/>
      </w:r>
      <w:r>
        <w:rPr>
          <w:sz w:val="32"/>
          <w:szCs w:val="40"/>
        </w:rPr>
        <w:t xml:space="preserve">Spending Tracker is basically an application which keeps record of the daily </w:t>
      </w:r>
      <w:r w:rsidRPr="001A6306">
        <w:rPr>
          <w:b/>
          <w:sz w:val="32"/>
          <w:szCs w:val="40"/>
        </w:rPr>
        <w:t>Income</w:t>
      </w:r>
      <w:r>
        <w:rPr>
          <w:sz w:val="32"/>
          <w:szCs w:val="40"/>
        </w:rPr>
        <w:t xml:space="preserve"> and </w:t>
      </w:r>
      <w:r w:rsidRPr="001A6306">
        <w:rPr>
          <w:b/>
          <w:sz w:val="32"/>
          <w:szCs w:val="40"/>
        </w:rPr>
        <w:t>Expenses</w:t>
      </w:r>
      <w:r>
        <w:rPr>
          <w:b/>
          <w:sz w:val="32"/>
          <w:szCs w:val="40"/>
        </w:rPr>
        <w:t xml:space="preserve"> </w:t>
      </w:r>
      <w:r>
        <w:rPr>
          <w:sz w:val="32"/>
          <w:szCs w:val="40"/>
        </w:rPr>
        <w:t>of the user. It helps the user to maintains his daily budget and saves money by keeping an eye on his spending</w:t>
      </w:r>
      <w:r w:rsidR="005E330B">
        <w:rPr>
          <w:sz w:val="32"/>
          <w:szCs w:val="40"/>
        </w:rPr>
        <w:t>.</w:t>
      </w:r>
      <w:r w:rsidR="005E330B">
        <w:rPr>
          <w:sz w:val="32"/>
          <w:szCs w:val="40"/>
        </w:rPr>
        <w:br/>
      </w:r>
      <w:r>
        <w:rPr>
          <w:b/>
          <w:sz w:val="32"/>
          <w:szCs w:val="40"/>
        </w:rPr>
        <w:br/>
      </w:r>
      <w:r w:rsidRPr="001A6306">
        <w:rPr>
          <w:b/>
          <w:sz w:val="32"/>
          <w:szCs w:val="40"/>
        </w:rPr>
        <w:t>OOP Concepts Used:</w:t>
      </w:r>
    </w:p>
    <w:p w:rsidR="001A6306" w:rsidRDefault="001A6306" w:rsidP="001A6306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Inheritance.</w:t>
      </w:r>
    </w:p>
    <w:p w:rsidR="001A6306" w:rsidRDefault="001A6306" w:rsidP="001A6306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Polymorphism.</w:t>
      </w:r>
    </w:p>
    <w:p w:rsidR="001A6306" w:rsidRDefault="001A6306" w:rsidP="001A6306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Composition.</w:t>
      </w:r>
    </w:p>
    <w:p w:rsidR="001A6306" w:rsidRDefault="001A6306" w:rsidP="001A6306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Operator Overloading.</w:t>
      </w:r>
    </w:p>
    <w:p w:rsidR="001A6306" w:rsidRDefault="001A6306" w:rsidP="001A6306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Operator Overriding.</w:t>
      </w:r>
    </w:p>
    <w:p w:rsidR="001A6306" w:rsidRDefault="001A6306" w:rsidP="001A6306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Files and Streams.</w:t>
      </w:r>
    </w:p>
    <w:p w:rsidR="001A6306" w:rsidRDefault="001A6306" w:rsidP="001A6306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Pointers.</w:t>
      </w:r>
    </w:p>
    <w:p w:rsidR="001A6306" w:rsidRDefault="001A6306" w:rsidP="001A6306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Classes.</w:t>
      </w:r>
    </w:p>
    <w:p w:rsidR="001A6306" w:rsidRPr="005E330B" w:rsidRDefault="001A6306" w:rsidP="005E330B">
      <w:pPr>
        <w:pStyle w:val="ListParagraph"/>
        <w:numPr>
          <w:ilvl w:val="0"/>
          <w:numId w:val="3"/>
        </w:numPr>
        <w:ind w:left="270" w:firstLine="162"/>
        <w:rPr>
          <w:sz w:val="32"/>
          <w:szCs w:val="40"/>
        </w:rPr>
      </w:pPr>
      <w:r>
        <w:rPr>
          <w:sz w:val="32"/>
          <w:szCs w:val="40"/>
        </w:rPr>
        <w:t>Functions.</w:t>
      </w:r>
      <w:r>
        <w:rPr>
          <w:sz w:val="32"/>
          <w:szCs w:val="40"/>
        </w:rPr>
        <w:br/>
        <w:t xml:space="preserve">10. </w:t>
      </w:r>
      <w:r w:rsidRPr="001A6306">
        <w:rPr>
          <w:sz w:val="32"/>
          <w:szCs w:val="40"/>
        </w:rPr>
        <w:t>Strings</w:t>
      </w:r>
      <w:r w:rsidR="005E330B">
        <w:rPr>
          <w:sz w:val="32"/>
          <w:szCs w:val="40"/>
        </w:rPr>
        <w:br/>
      </w:r>
      <w:r w:rsidRPr="005E330B">
        <w:rPr>
          <w:sz w:val="32"/>
          <w:szCs w:val="40"/>
        </w:rPr>
        <w:br/>
      </w:r>
      <w:r w:rsidRPr="005E330B">
        <w:rPr>
          <w:b/>
          <w:sz w:val="32"/>
          <w:szCs w:val="40"/>
        </w:rPr>
        <w:t>Application Features:</w:t>
      </w:r>
    </w:p>
    <w:p w:rsidR="001A6306" w:rsidRPr="001A6306" w:rsidRDefault="001A6306" w:rsidP="001A6306">
      <w:pPr>
        <w:pStyle w:val="ListParagraph"/>
        <w:numPr>
          <w:ilvl w:val="0"/>
          <w:numId w:val="4"/>
        </w:numPr>
        <w:rPr>
          <w:b/>
          <w:sz w:val="32"/>
          <w:szCs w:val="40"/>
        </w:rPr>
      </w:pPr>
      <w:r>
        <w:rPr>
          <w:sz w:val="32"/>
          <w:szCs w:val="40"/>
        </w:rPr>
        <w:t>Secure Sign Up and Log In.</w:t>
      </w:r>
    </w:p>
    <w:p w:rsidR="001A6306" w:rsidRPr="001A6306" w:rsidRDefault="001A6306" w:rsidP="001A6306">
      <w:pPr>
        <w:pStyle w:val="ListParagraph"/>
        <w:numPr>
          <w:ilvl w:val="0"/>
          <w:numId w:val="4"/>
        </w:numPr>
        <w:rPr>
          <w:b/>
          <w:sz w:val="32"/>
          <w:szCs w:val="40"/>
        </w:rPr>
      </w:pPr>
      <w:r>
        <w:rPr>
          <w:sz w:val="32"/>
          <w:szCs w:val="40"/>
        </w:rPr>
        <w:t>Separate file for each user which can’t be accessed without password.</w:t>
      </w:r>
    </w:p>
    <w:p w:rsidR="001A6306" w:rsidRPr="001A6306" w:rsidRDefault="001A6306" w:rsidP="001A6306">
      <w:pPr>
        <w:pStyle w:val="ListParagraph"/>
        <w:numPr>
          <w:ilvl w:val="0"/>
          <w:numId w:val="4"/>
        </w:numPr>
        <w:rPr>
          <w:b/>
          <w:sz w:val="32"/>
          <w:szCs w:val="40"/>
        </w:rPr>
      </w:pPr>
      <w:r>
        <w:rPr>
          <w:sz w:val="32"/>
          <w:szCs w:val="40"/>
        </w:rPr>
        <w:t>Add Incomes/Expenses with information such as date, place, and category.</w:t>
      </w:r>
    </w:p>
    <w:p w:rsidR="001A6306" w:rsidRPr="001A6306" w:rsidRDefault="001A6306" w:rsidP="001A6306">
      <w:pPr>
        <w:pStyle w:val="ListParagraph"/>
        <w:numPr>
          <w:ilvl w:val="0"/>
          <w:numId w:val="4"/>
        </w:numPr>
        <w:rPr>
          <w:b/>
          <w:sz w:val="32"/>
          <w:szCs w:val="40"/>
        </w:rPr>
      </w:pPr>
      <w:r>
        <w:rPr>
          <w:sz w:val="32"/>
          <w:szCs w:val="40"/>
        </w:rPr>
        <w:t>Displays remaining balance in Account.</w:t>
      </w:r>
    </w:p>
    <w:p w:rsidR="001A6306" w:rsidRPr="001A6306" w:rsidRDefault="001A6306" w:rsidP="001A6306">
      <w:pPr>
        <w:pStyle w:val="ListParagraph"/>
        <w:numPr>
          <w:ilvl w:val="0"/>
          <w:numId w:val="4"/>
        </w:numPr>
        <w:rPr>
          <w:b/>
          <w:sz w:val="32"/>
          <w:szCs w:val="40"/>
        </w:rPr>
      </w:pPr>
      <w:r>
        <w:rPr>
          <w:sz w:val="32"/>
          <w:szCs w:val="40"/>
        </w:rPr>
        <w:t>Displays Transactions List of the user</w:t>
      </w:r>
    </w:p>
    <w:p w:rsidR="001A6306" w:rsidRPr="005E330B" w:rsidRDefault="005E330B" w:rsidP="001A6306">
      <w:pPr>
        <w:pStyle w:val="ListParagraph"/>
        <w:numPr>
          <w:ilvl w:val="0"/>
          <w:numId w:val="4"/>
        </w:numPr>
        <w:rPr>
          <w:b/>
          <w:sz w:val="32"/>
          <w:szCs w:val="40"/>
        </w:rPr>
      </w:pPr>
      <w:r>
        <w:rPr>
          <w:sz w:val="32"/>
          <w:szCs w:val="40"/>
        </w:rPr>
        <w:t xml:space="preserve">Best and most important feature is that it can be used on a Public PC where each user has its own USERNAME and PASSWORD and has its own separate file which can’t be accessed without password. </w:t>
      </w:r>
    </w:p>
    <w:p w:rsidR="005E330B" w:rsidRDefault="005E330B" w:rsidP="005E330B">
      <w:pPr>
        <w:ind w:left="432"/>
        <w:rPr>
          <w:b/>
          <w:sz w:val="32"/>
          <w:szCs w:val="40"/>
        </w:rPr>
      </w:pPr>
      <w:r>
        <w:rPr>
          <w:b/>
          <w:noProof/>
          <w:sz w:val="32"/>
          <w:szCs w:val="40"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380052</wp:posOffset>
            </wp:positionV>
            <wp:extent cx="5943600" cy="3002280"/>
            <wp:effectExtent l="0" t="0" r="0" b="7620"/>
            <wp:wrapThrough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hrough>
            <wp:docPr id="5" name="Picture 5" descr="C:\Users\Administrator\Documents\Visual Studio 2010\Projects\OOP_T_Project_Orignal\Debug\OOP_T_Project_Orignal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C5FDC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40"/>
        </w:rPr>
        <w:t>Output:</w:t>
      </w:r>
    </w:p>
    <w:p w:rsidR="005E330B" w:rsidRDefault="005E330B" w:rsidP="005E330B">
      <w:pPr>
        <w:ind w:left="432"/>
        <w:rPr>
          <w:b/>
          <w:sz w:val="32"/>
          <w:szCs w:val="40"/>
        </w:rPr>
      </w:pPr>
    </w:p>
    <w:p w:rsidR="005E330B" w:rsidRPr="005E330B" w:rsidRDefault="005E330B" w:rsidP="005E330B">
      <w:pPr>
        <w:rPr>
          <w:sz w:val="32"/>
          <w:szCs w:val="40"/>
        </w:rPr>
      </w:pPr>
    </w:p>
    <w:p w:rsidR="005E330B" w:rsidRDefault="005E330B" w:rsidP="005E330B">
      <w:pPr>
        <w:rPr>
          <w:sz w:val="32"/>
          <w:szCs w:val="40"/>
        </w:rPr>
      </w:pPr>
      <w:r>
        <w:rPr>
          <w:noProof/>
          <w:sz w:val="32"/>
          <w:szCs w:val="40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469067</wp:posOffset>
            </wp:positionV>
            <wp:extent cx="5943600" cy="3002280"/>
            <wp:effectExtent l="0" t="0" r="0" b="7620"/>
            <wp:wrapThrough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hrough>
            <wp:docPr id="6" name="Picture 6" descr="C:\Users\Administrator\Documents\Visual Studio 2010\Projects\OOP_T_Project_Orignal\Debug\OOP_T_Project_Orignal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CC10F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30B" w:rsidRDefault="005E330B" w:rsidP="005E330B">
      <w:pPr>
        <w:tabs>
          <w:tab w:val="left" w:pos="3460"/>
        </w:tabs>
        <w:rPr>
          <w:sz w:val="32"/>
          <w:szCs w:val="40"/>
        </w:rPr>
      </w:pPr>
      <w:r>
        <w:rPr>
          <w:sz w:val="32"/>
          <w:szCs w:val="40"/>
        </w:rPr>
        <w:tab/>
      </w:r>
    </w:p>
    <w:p w:rsidR="005E330B" w:rsidRDefault="005E330B" w:rsidP="005E330B">
      <w:pPr>
        <w:tabs>
          <w:tab w:val="left" w:pos="3460"/>
        </w:tabs>
        <w:rPr>
          <w:sz w:val="32"/>
          <w:szCs w:val="40"/>
        </w:rPr>
      </w:pPr>
      <w:r>
        <w:rPr>
          <w:noProof/>
          <w:sz w:val="32"/>
          <w:szCs w:val="40"/>
          <w:lang w:eastAsia="en-US"/>
        </w:rPr>
        <w:drawing>
          <wp:inline distT="0" distB="0" distL="0" distR="0">
            <wp:extent cx="5943600" cy="3002280"/>
            <wp:effectExtent l="0" t="0" r="0" b="7620"/>
            <wp:docPr id="8" name="Picture 8" descr="C:\Users\Administrator\Documents\Visual Studio 2010\Projects\OOP_T_Project_Orignal\Debug\OOP_T_Project_Orignal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5CA799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0B" w:rsidRPr="005E330B" w:rsidRDefault="005E330B" w:rsidP="005E330B">
      <w:pPr>
        <w:rPr>
          <w:sz w:val="32"/>
          <w:szCs w:val="40"/>
        </w:rPr>
      </w:pPr>
    </w:p>
    <w:p w:rsidR="005E330B" w:rsidRDefault="005E330B" w:rsidP="005E330B">
      <w:pPr>
        <w:rPr>
          <w:sz w:val="32"/>
          <w:szCs w:val="40"/>
        </w:rPr>
      </w:pPr>
    </w:p>
    <w:p w:rsidR="00EC2C9C" w:rsidRDefault="005E330B" w:rsidP="00EC2C9C">
      <w:pPr>
        <w:spacing w:after="240" w:line="252" w:lineRule="auto"/>
        <w:ind w:left="0" w:right="0"/>
        <w:rPr>
          <w:b/>
          <w:sz w:val="32"/>
          <w:szCs w:val="40"/>
        </w:rPr>
      </w:pPr>
      <w:r w:rsidRPr="005E330B">
        <w:rPr>
          <w:b/>
          <w:sz w:val="36"/>
          <w:szCs w:val="40"/>
        </w:rPr>
        <w:t>Application Code</w:t>
      </w: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  <w:r>
        <w:rPr>
          <w:b/>
          <w:sz w:val="28"/>
          <w:szCs w:val="40"/>
        </w:rPr>
        <w:t>main.cpp: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"iomanip"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&lt;windows.h&gt;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"new_user.h"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"old_user.h"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"transaction.h"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"income.h"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"expense.h"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"user.h"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"conio.h"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"fstream"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"CLS"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"================================================================================"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HANDLE m_hConsole = GetStdHandle(STD_OUTPUT_HANDLE);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SetConsoleTextAttribute (  m_hConsole,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BACKGROUND_RED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BACKGROUND_GREEN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BACKGROUND_BLUE 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std::cout 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    B A H R I A - U N I V E R S I T Y - S P E N D I N G - T R A C K E R       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SetConsoleTextAttribute ( m_hConsole,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FOREGROUND_RED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FOREGROUND_GREEN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FOREGROUND_BLUE 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"================================================================================"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choice1, choice2, choice3, choice4;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//variables to get user choices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user *u;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//pointer to user class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transaction *t;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//pointer to transaction class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Mode:"</w:t>
      </w:r>
      <w:r>
        <w:rPr>
          <w:rFonts w:ascii="Consolas" w:hAnsi="Consolas" w:cs="Consolas"/>
          <w:kern w:val="0"/>
          <w:sz w:val="19"/>
          <w:szCs w:val="19"/>
        </w:rPr>
        <w:t xml:space="preserve">&lt;&lt;endl;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 Sign Up."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"2. Log In."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cin&gt;&gt;choice1;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//gets mode input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(choice1==1)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u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new_user;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//dynamic memory allocation | polymorphism used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u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old_user;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//dynamic memory allocation | polymorphism used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u-&gt;getData();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//gets transaction(income/expense) data from user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"CLS"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"================================================================================"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HANDLE m_hConsole = GetStdHandle(STD_OUTPUT_HANDLE);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SetConsoleTextAttribute (  m_hConsole,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BACKGROUND_RED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BACKGROUND_GREEN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BACKGROUND_BLUE 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std::cout 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    B A H R I A - U N I V E R S I T Y - S P E N D I N G - T R A C K E R       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SetConsoleTextAttribute ( m_hConsole,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FOREGROUND_RED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FOREGROUND_GREEN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FOREGROUND_BLUE 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"================================================================================"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"CLS"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"================================================================================"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//HANDLE m_hConsole = GetStdHandle(STD_OUTPUT_HANDLE);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SetConsoleTextAttribute (  m_hConsole,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BACKGROUND_RED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BACKGROUND_GREEN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BACKGROUND_BLUE 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std::cout 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    B A H R I A - U N I V E R S I T Y - S P E N D I N G - T R A C K E R       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SetConsoleTextAttribute ( m_hConsole,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FOREGROUND_RED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FOREGROUND_GREEN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FOREGROUND_BLUE 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"================================================================================"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Operation:"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 Income."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"2. Expense."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"3. Display Account Balance."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"4. Display All Transactions."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cin&gt;&gt;choice2;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//gets operation choice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(choice2==1)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income;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//dynamic memory allocation | polymorphism used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t-&gt;getAmount(u-&gt;getUsername(), u-&gt;getPassword());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//files of the user will be created on its username.txt(final balance) and password.txt(transactions details)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(choice2==2)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expense;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//dynamic memory allocation | polymorphism used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t-&gt;getAmount(u-&gt;getUsername(), u-&gt;getPassword());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//files of the user will be created on its username.txt(final balance) and password.txt(transactions details)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(choice2==3)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t=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income;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//dynamic memory allocation | polymorphism used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string s =  u-&gt;getUsername();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(*t) + s;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//operator overloaded which takes username as argument to open username.txt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t=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expense;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//dynamic memory allocation | polymorphism used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t-&gt;displayTransaction(u-&gt;getPassword());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//files of the user will be created on its username.txt(final balance) and password.txt(transactions details)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/*system("CLS");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cout&lt;&lt;endl&lt;&lt;"================================================================================";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//HANDLE m_hConsole = GetStdHandle(STD_OUTPUT_HANDLE);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SetConsoleTextAttribute (  m_hConsole,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                    BACKGROUND_RED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                    BACKGROUND_GREEN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                    BACKGROUND_BLUE 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std::cout &lt;&lt;"      B A H R I A - U N I V E R S I T Y - S P E N D I N G - T R A C K E R       ";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SetConsoleTextAttribute ( m_hConsole,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                    FOREGROUND_RED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                    FOREGROUND_GREEN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                    FOREGROUND_BLUE 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cout&lt;&lt;"================================================================================"&lt;&lt;endl;*/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"Do you want to do operation again?"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 YES."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"2. NO."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cin&gt;&gt;choice4;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kern w:val="0"/>
          <w:sz w:val="19"/>
          <w:szCs w:val="19"/>
        </w:rPr>
        <w:t>(choice4 == 1);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"CLS"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"================================================================================"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SetConsoleTextAttribute (  m_hConsole,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BACKGROUND_RED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BACKGROUND_GREEN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BACKGROUND_BLUE 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std::cout 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    B A H R I A - U N I V E R S I T Y - S P E N D I N G - T R A C K E R       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SetConsoleTextAttribute ( m_hConsole,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FOREGROUND_RED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FOREGROUND_GREEN |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FOREGROUND_BLUE 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"================================================================================"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Operation:"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 Display Account Balance."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"2. Display All Transactions."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cin&gt;&gt;choice3;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(choice3==1)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string s = u-&gt;getUsername();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(*t) + s;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//operator overloaded which takes username as argument to open username.txt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t=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expense;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t-&gt;displayTransaction(u-&gt;getPassword());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//functions gets password as argument which will open password.txt file for transaction details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getch();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  <w:r>
        <w:rPr>
          <w:b/>
          <w:sz w:val="28"/>
          <w:szCs w:val="40"/>
        </w:rPr>
        <w:t>user.h Code: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#pragma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user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kern w:val="0"/>
          <w:sz w:val="19"/>
          <w:szCs w:val="19"/>
        </w:rPr>
        <w:t>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string username;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string password;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>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user(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getData()=0;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//pure virtual function to apply polymorphism and get Username and Password from User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string getUsername();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 variable method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string getPassword();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 variable method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  <w:r>
        <w:rPr>
          <w:b/>
          <w:sz w:val="28"/>
          <w:szCs w:val="40"/>
        </w:rPr>
        <w:t>user.cpp: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"user.h"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user::user(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string user::getUsername()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 variable method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>(username);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string user::getPassword()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 variable method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>(password);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  <w:r>
        <w:rPr>
          <w:rFonts w:ascii="Consolas" w:hAnsi="Consolas" w:cs="Consolas"/>
          <w:kern w:val="0"/>
          <w:sz w:val="19"/>
          <w:szCs w:val="19"/>
        </w:rPr>
        <w:br/>
      </w: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  <w:r>
        <w:rPr>
          <w:b/>
          <w:sz w:val="28"/>
          <w:szCs w:val="40"/>
        </w:rPr>
        <w:t>new_user.h Code: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#pragma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"user.h"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"fstream"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new_user: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user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>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new_user(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//constructor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getData();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 input of username and password from user</w:t>
      </w:r>
    </w:p>
    <w:p w:rsidR="00EC2C9C" w:rsidRPr="00CF1696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  <w:r>
        <w:rPr>
          <w:rFonts w:ascii="Consolas" w:hAnsi="Consolas" w:cs="Consolas"/>
          <w:kern w:val="0"/>
          <w:sz w:val="19"/>
          <w:szCs w:val="19"/>
        </w:rPr>
        <w:br/>
      </w: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  <w:r>
        <w:rPr>
          <w:b/>
          <w:sz w:val="28"/>
          <w:szCs w:val="40"/>
        </w:rPr>
        <w:t>new_user.cpp Code: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"new_user.h"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"income.h"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"user.h"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"fstream"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new_user::new_user(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//constructor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new_user::getData()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 input from user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checkpoint;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//variable to store check value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string temp_username;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//stores username temporarily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string temp_password;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//stores password temporarily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//asks user for choices and operaations as many times he want to do operations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checkpoint=0;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//set to zero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Username:"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cin&gt;&gt;temp_username;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 username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Password:"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cin&gt;&gt;temp_password;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//gets password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ifstream read_file(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"credentials.txt"</w:t>
      </w:r>
      <w:r>
        <w:rPr>
          <w:rFonts w:ascii="Consolas" w:hAnsi="Consolas" w:cs="Consolas"/>
          <w:kern w:val="0"/>
          <w:sz w:val="19"/>
          <w:szCs w:val="19"/>
        </w:rPr>
        <w:t xml:space="preserve">, ios::binary);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open read mode to check either entered username is already registered or not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 xml:space="preserve">( ;!(read_file.eof()); 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//checks for EOF, no intialization or increment statements necassary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read_file.read(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//reads object from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(temp_username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-&gt;username)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entered username is registered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"Username Already Found."</w:t>
      </w:r>
      <w:r>
        <w:rPr>
          <w:rFonts w:ascii="Consolas" w:hAnsi="Consolas" w:cs="Consolas"/>
          <w:kern w:val="0"/>
          <w:sz w:val="19"/>
          <w:szCs w:val="19"/>
        </w:rPr>
        <w:t>&lt;&lt;endl&lt;&lt;endl;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checkpoint=1;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//set to 1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read_file.close();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kern w:val="0"/>
          <w:sz w:val="19"/>
          <w:szCs w:val="19"/>
        </w:rPr>
        <w:t xml:space="preserve">(checkpoint==1);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//continues loop unless checkpoint=1 (i.e. username already registered)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(checkpoint==0)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duplicate usernaem not found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-&gt;username = temp_username;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//stores username to object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-&gt;password = temp_password;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//stores password to object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income i;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//income class object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i.setZero(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-&gt;username,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-&gt;password);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//this function sets all variables of income class to 0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ofstream write_file(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"credentials.txt"</w:t>
      </w:r>
      <w:r>
        <w:rPr>
          <w:rFonts w:ascii="Consolas" w:hAnsi="Consolas" w:cs="Consolas"/>
          <w:kern w:val="0"/>
          <w:sz w:val="19"/>
          <w:szCs w:val="19"/>
        </w:rPr>
        <w:t xml:space="preserve">,ios::binary|ios::app);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write mode open to save new user login information to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write_file.write(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//writes object to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write_file.close();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  <w:r>
        <w:rPr>
          <w:rFonts w:ascii="Consolas" w:hAnsi="Consolas" w:cs="Consolas"/>
          <w:kern w:val="0"/>
          <w:sz w:val="19"/>
          <w:szCs w:val="19"/>
        </w:rPr>
        <w:br/>
      </w: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  <w:r>
        <w:rPr>
          <w:b/>
          <w:sz w:val="28"/>
          <w:szCs w:val="40"/>
        </w:rPr>
        <w:t>old_user.h Code: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#pragma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"user.h"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"fstream"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old_user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user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//inheritance applied base class 'user'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>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old_user(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//constructor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getData();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//function to get input of USERNAME and PASSWORD from user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  <w:r>
        <w:rPr>
          <w:b/>
          <w:sz w:val="28"/>
          <w:szCs w:val="40"/>
        </w:rPr>
        <w:t>old_user.cpp: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"old_user.h"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"user.h"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"fstream"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old_user::old_user(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//constructor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old_user::getData()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//variable to get input data from user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checkpoint;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//variable to store check value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string temp_username;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//temporary username variable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string temp_password;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//temporary password variable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//loop to get input from user as many times he wants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checkpoint=0;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//set to 0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Username:"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cin&gt;&gt;temp_username;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//username input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Password:"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cin&gt;&gt;temp_password;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//password input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ifstream read_file(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"credentials.txt"</w:t>
      </w:r>
      <w:r>
        <w:rPr>
          <w:rFonts w:ascii="Consolas" w:hAnsi="Consolas" w:cs="Consolas"/>
          <w:kern w:val="0"/>
          <w:sz w:val="19"/>
          <w:szCs w:val="19"/>
        </w:rPr>
        <w:t xml:space="preserve">, ios::binary);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//read mode file open which contains usernames and passwords of all users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 xml:space="preserve">( ;!(read_file.eof()); 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//no initialization or increment statements because there we only check loop with EOF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read_file.read(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//reading credentials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((temp_username==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-&gt;username) &amp;&amp; (temp_password==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-&gt;password))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//it checks either username and password are correct or not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checkpoint=1;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username and password are entered correctly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(checkpoint==0)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username or password is incorrectly typed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"Incorrect USERNAME or PASSWORD!!! TRY AGAIN"</w:t>
      </w:r>
      <w:r>
        <w:rPr>
          <w:rFonts w:ascii="Consolas" w:hAnsi="Consolas" w:cs="Consolas"/>
          <w:kern w:val="0"/>
          <w:sz w:val="19"/>
          <w:szCs w:val="19"/>
        </w:rPr>
        <w:t>&lt;&lt;endl&lt;&lt;endl;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read_file.close();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kern w:val="0"/>
          <w:sz w:val="19"/>
          <w:szCs w:val="19"/>
        </w:rPr>
        <w:t xml:space="preserve">(checkpoint==0);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//let it get input from user unless correct username and password is entered (i.e. checkpoint=1)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(checkpoint==1)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//condition for username and password are correctly typed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-&gt;username = temp_username;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//stores username to object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-&gt;password = temp_password;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//stores password to object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  <w:r>
        <w:rPr>
          <w:b/>
          <w:sz w:val="28"/>
          <w:szCs w:val="40"/>
        </w:rPr>
        <w:t>date.h Code: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#pragma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Date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>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day, month, year;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>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Date(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getInput();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displayDate();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  <w:r>
        <w:rPr>
          <w:b/>
          <w:sz w:val="28"/>
          <w:szCs w:val="40"/>
        </w:rPr>
        <w:t>date.cpp Code: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"Date.h"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Date::Date(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Date::getInput()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Date:-"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"Day:"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cin&gt;&gt;day;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"Month:"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cin&gt;&gt;month;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"Year:"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cin&gt;&gt;year;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Date::displayDate()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cout&lt;&lt;day&lt;&lt;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>
        <w:rPr>
          <w:rFonts w:ascii="Consolas" w:hAnsi="Consolas" w:cs="Consolas"/>
          <w:kern w:val="0"/>
          <w:sz w:val="19"/>
          <w:szCs w:val="19"/>
        </w:rPr>
        <w:t>&lt;&lt;month&lt;&lt;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>
        <w:rPr>
          <w:rFonts w:ascii="Consolas" w:hAnsi="Consolas" w:cs="Consolas"/>
          <w:kern w:val="0"/>
          <w:sz w:val="19"/>
          <w:szCs w:val="19"/>
        </w:rPr>
        <w:t>&lt;&lt;year;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  <w:r>
        <w:rPr>
          <w:b/>
          <w:sz w:val="28"/>
          <w:szCs w:val="40"/>
        </w:rPr>
        <w:br/>
        <w:t>transaction.h Code: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#pragma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"fstream"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"date.h"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transaction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kern w:val="0"/>
          <w:sz w:val="19"/>
          <w:szCs w:val="19"/>
        </w:rPr>
        <w:t>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amount;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//transaction amount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balance;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//final balance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string category;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//type of transaction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string place;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//place where transaction made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Date d;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//to store date of transaction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>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transaction(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//constructor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getAmount(string, string)=0;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//function to get input from user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displayTransaction(string)=0;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//function to display all transactions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kern w:val="0"/>
          <w:sz w:val="19"/>
          <w:szCs w:val="19"/>
        </w:rPr>
        <w:t xml:space="preserve"> + (string)=0;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//operator overloaded to display final balance in account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  <w:r>
        <w:rPr>
          <w:b/>
          <w:sz w:val="28"/>
          <w:szCs w:val="40"/>
        </w:rPr>
        <w:t>transaction.cpp Code: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"transaction.h"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"fstream"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transaction::transaction(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//constructor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spacing w:after="240" w:line="252" w:lineRule="auto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  <w:r>
        <w:rPr>
          <w:b/>
          <w:sz w:val="28"/>
          <w:szCs w:val="40"/>
        </w:rPr>
        <w:t>income.h Code: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#pragma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"transaction.h"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"date.h"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"fstream"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income: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transaction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//inheritance applied base class 'transaction'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>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income(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//constructor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setZero(string, string);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//sets all variables to 0 of income class, also takes username and password as arguments to make file names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getAmount(string, string);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//gets user input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displayTransaction(string);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//displays all transactions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kern w:val="0"/>
          <w:sz w:val="19"/>
          <w:szCs w:val="19"/>
        </w:rPr>
        <w:t xml:space="preserve"> + (string);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//operator overloaded to display Account balance (argument is filename of the user which contains its all log)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  <w:r>
        <w:rPr>
          <w:b/>
          <w:sz w:val="28"/>
          <w:szCs w:val="40"/>
        </w:rPr>
        <w:t>income.cpp Code: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"iomanip"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"income.h"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"transaction.h"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"fstream"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income::income(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//constructor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income::setZero(string username, string password 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//gets username and password to create 2 files, first one will get final balace details while second one will get all transaction details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-&gt;amount=0;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//set to zero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-&gt;balance=0;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//set to zero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ofstream username_write(username.c_str(), ios::binary);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//file write mode open to store final balance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username_write.write(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//writes object to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username_write.close();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ofstream password_write(password.c_str(), ios::binary);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write mode open to store all transactions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password_write.write(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//writes object to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password_write.close();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income::getAmount(string username, string password)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temp_amount;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//temporary amount storing variable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Income Amount:"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cin&gt;&gt;temp_amount;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//gets input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ifstream username_read(username.c_str(), ios::binary);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open read mode to get final balance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username_read.read(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//reads object from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balance = balance + temp_amount;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//adds amount to fianl balance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username_read.close();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-&gt;amount = temp_amount;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//sets amount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Transaction Category(e.g. gift, holiday, shopping etc.):"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cin&gt;&gt;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-&gt;category;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//transaction type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Transaction Place:"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cin&gt;&gt;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-&gt;place;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//transaction location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-&gt;d.getInput();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//date input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ofstream username_write(username.c_str(), ios::binary);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write mode open for final balance reading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username_write.write(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//reads object form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username_write.close();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//fiel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//-----------------------Above is work with username.txt file which only has 1 record for final balance------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//-----------------------Below is work with password.txt file which contains transactions list------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ofstream password_write(password.c_str(), ios::binary|ios::app);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write mode open to read transactions details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password_write.write(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//writes objec tto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password_write.close();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income::displayTransaction(string password)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//displays all transactions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ifstream file_read(password.c_str(), ios::binary);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read mode open to read tranasaction details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"================================================================================"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cout&lt;&lt;setw(20)&lt;&lt;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"TRANSACTION AMOUNT"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cout&lt;&lt;setw(12)&lt;&lt;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"CATEGORY"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cout&lt;&lt;setw(10)&lt;&lt;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"PLACE"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cout&lt;&lt;setw(18)&lt;&lt;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"FINAL BALANCE"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cout&lt;&lt;setw(12)&lt;&lt;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"DATE"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"================================================================================"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i=0;!file_read.eof();i++)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//continues untill EOF reaches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file_read.read(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//reads object from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(i==0)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//skips garbage data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}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cout&lt;&lt;setw(20)&lt;&lt;amount&lt;&lt;setw(12)&lt;&lt;category&lt;&lt;setw(10)&lt;&lt;place&lt;&lt;setw(18)&lt;&lt;balance;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cout&lt;&lt;setw(9);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d.displayDate();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income::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kern w:val="0"/>
          <w:sz w:val="19"/>
          <w:szCs w:val="19"/>
        </w:rPr>
        <w:t xml:space="preserve"> + (string username)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//operator overloaded to display final balance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ifstream username_read(username.c_str(), ios::binary);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read mode open to read final balance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username_read.read(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//reads object form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"Account Balance: "</w:t>
      </w:r>
      <w:r>
        <w:rPr>
          <w:rFonts w:ascii="Consolas" w:hAnsi="Consolas" w:cs="Consolas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-&gt;balance&lt;&lt;endl;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username_read.close();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spacing w:after="240" w:line="252" w:lineRule="auto"/>
        <w:ind w:left="0" w:right="0"/>
        <w:rPr>
          <w:b/>
          <w:sz w:val="28"/>
          <w:szCs w:val="40"/>
        </w:rPr>
      </w:pPr>
      <w:r>
        <w:rPr>
          <w:b/>
          <w:sz w:val="28"/>
          <w:szCs w:val="40"/>
        </w:rPr>
        <w:br/>
        <w:t>expense.h Code: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#pragma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"transaction.h"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"date.h"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"fstream"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expense: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transaction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>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expense(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//constructor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setZero(string, string);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//set all variables  to zero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getAmount(string, string);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//gets input from user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displayTransaction(string);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//displays all transactions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kern w:val="0"/>
          <w:sz w:val="19"/>
          <w:szCs w:val="19"/>
        </w:rPr>
        <w:t xml:space="preserve"> + (string);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//operator overloaded to display final balance of account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EC2C9C" w:rsidRPr="00CF1696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b/>
          <w:sz w:val="28"/>
          <w:szCs w:val="40"/>
        </w:rPr>
        <w:t>expense.cpp Code: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"expense.h"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"iomanip"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"transaction.h"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"fstream"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"string.h"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std;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expense::expense(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//constructor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expense::setZero(string username, string password 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//sets all values to zero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-&gt;amount=0;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//set to zero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-&gt;balance=0;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//set to zero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ofstream username_write(username.c_str(), ios::binary);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write mode open to store final balance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username_write.write(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//writes object to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username_write.close();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ofstream password_write(password.c_str(), ios::binary);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write mode open to store transaction details to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password_write.write(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//writes object to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password_write.close();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expense::getAmount(string username, string password)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//gets input from user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temp_amount;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//temporary amount storing variable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Expense Amount:"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cin&gt;&gt;temp_amount;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//amount input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temp_amount = (temp_amount * (-1));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//set debit amount to -ve so that when all transactions are displayed user could identify which one is income and which one is expense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ifstream username_read(username.c_str(), ios::binary);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read mode open to store final balance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username_read.read(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//reads object form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balance = balance + temp_amount;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//adds amount to final balance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username_read.close();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-&gt;amount = temp_amount;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//amount set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Transaction Category(e.g. gift, holiday, shopping etc.):"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cin&gt;&gt;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-&gt;category;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//gets transaction type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Transaction Place:"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cin&gt;&gt;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-&gt;place;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//gets transaction location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-&gt;d.getInput();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//gets date input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ofstream username_write(username.c_str(), ios::binary);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wriite mode open tos tore final balance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username_write.write(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//writes object to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username_write.close();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//-----------------------Above is work with username.txt file which only has 1 record for final balance------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//-----------------------Below is work with password.txt file which contains transactions list------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ofstream password_write(password.c_str(), ios::binary|ios::app);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write mode open to store transaction details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password_write.write(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//writes object to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password_write.close();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expense::displayTransaction(string password)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//displays all transactions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ifstream file_read(password.c_str(), ios::binary);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read mode open to get transactions details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"================================================================================"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cout&lt;&lt;setw(20)&lt;&lt;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"TRANSACTION AMOUNT"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cout&lt;&lt;setw(12)&lt;&lt;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"CATEGORY"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cout&lt;&lt;setw(10)&lt;&lt;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"PLACE"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cout&lt;&lt;setw(18)&lt;&lt;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"FINAL BALANCE"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cout&lt;&lt;setw(12)&lt;&lt;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"DATE"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"================================================================================"</w:t>
      </w:r>
      <w:r>
        <w:rPr>
          <w:rFonts w:ascii="Consolas" w:hAnsi="Consolas" w:cs="Consolas"/>
          <w:kern w:val="0"/>
          <w:sz w:val="19"/>
          <w:szCs w:val="19"/>
        </w:rPr>
        <w:t>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i=0;!file_read.eof();i++)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//read file untill EOF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file_read.read(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//reads object form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(i==0)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//skips garbage data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} 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(file_read.eof())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//skips last iteration after EOF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cout&lt;&lt;setw(20)&lt;&lt;amount&lt;&lt;setw(12)&lt;&lt;category&lt;&lt;setw(10)&lt;&lt;place&lt;&lt;setw(18)&lt;&lt;balance;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cout&lt;&lt;setw(9);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d.displayDate();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expense::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kern w:val="0"/>
          <w:sz w:val="19"/>
          <w:szCs w:val="19"/>
        </w:rPr>
        <w:t xml:space="preserve"> + (string username)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//diplays final balance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ifstream username_read(username.c_str(), ios::binary);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read mode open to read final balance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username_read.read(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kern w:val="0"/>
          <w:sz w:val="19"/>
          <w:szCs w:val="19"/>
        </w:rPr>
        <w:t>(*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//reads object from file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"Account Balance: "</w:t>
      </w:r>
      <w:r>
        <w:rPr>
          <w:rFonts w:ascii="Consolas" w:hAnsi="Consolas" w:cs="Consolas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-&gt;balance&lt;&lt;endl;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username_read.close();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//file close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C2C9C" w:rsidRDefault="00EC2C9C" w:rsidP="00EC2C9C">
      <w:pPr>
        <w:autoSpaceDE w:val="0"/>
        <w:autoSpaceDN w:val="0"/>
        <w:adjustRightInd w:val="0"/>
        <w:spacing w:after="0"/>
        <w:ind w:left="0" w:right="0"/>
        <w:rPr>
          <w:rFonts w:ascii="Consolas" w:hAnsi="Consolas" w:cs="Consolas"/>
          <w:kern w:val="0"/>
          <w:sz w:val="19"/>
          <w:szCs w:val="19"/>
        </w:rPr>
      </w:pPr>
    </w:p>
    <w:p w:rsidR="00EC2C9C" w:rsidRPr="009A3C7D" w:rsidRDefault="00EC2C9C" w:rsidP="00EC2C9C">
      <w:pPr>
        <w:autoSpaceDE w:val="0"/>
        <w:autoSpaceDN w:val="0"/>
        <w:adjustRightInd w:val="0"/>
        <w:spacing w:after="0"/>
        <w:ind w:left="0" w:right="0"/>
        <w:rPr>
          <w:sz w:val="32"/>
          <w:szCs w:val="40"/>
        </w:rPr>
      </w:pPr>
    </w:p>
    <w:p w:rsidR="00EC2C9C" w:rsidRDefault="00EC2C9C" w:rsidP="00EC2C9C"/>
    <w:p w:rsidR="005E330B" w:rsidRPr="005E330B" w:rsidRDefault="005E330B" w:rsidP="00EC2C9C">
      <w:pPr>
        <w:spacing w:after="240" w:line="252" w:lineRule="auto"/>
        <w:ind w:left="0" w:right="0"/>
        <w:rPr>
          <w:sz w:val="36"/>
          <w:szCs w:val="40"/>
        </w:rPr>
      </w:pPr>
    </w:p>
    <w:sectPr w:rsidR="005E330B" w:rsidRPr="005E330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4DF" w:rsidRDefault="008624DF">
      <w:r>
        <w:separator/>
      </w:r>
    </w:p>
    <w:p w:rsidR="008624DF" w:rsidRDefault="008624DF"/>
  </w:endnote>
  <w:endnote w:type="continuationSeparator" w:id="0">
    <w:p w:rsidR="008624DF" w:rsidRDefault="008624DF">
      <w:r>
        <w:continuationSeparator/>
      </w:r>
    </w:p>
    <w:p w:rsidR="008624DF" w:rsidRDefault="008624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33400E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6-12-2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33400E" w:rsidRDefault="001A6306">
              <w:pPr>
                <w:pStyle w:val="Footer"/>
              </w:pPr>
              <w:r>
                <w:t>12/21/2016</w:t>
              </w:r>
            </w:p>
          </w:tc>
        </w:sdtContent>
      </w:sdt>
      <w:sdt>
        <w:sdtPr>
          <w:alias w:val="Title"/>
          <w:tag w:val=""/>
          <w:id w:val="1374816167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33400E" w:rsidRDefault="00296644">
              <w:pPr>
                <w:pStyle w:val="Footer"/>
                <w:jc w:val="center"/>
              </w:pPr>
              <w:r>
                <w:t xml:space="preserve">     </w:t>
              </w:r>
            </w:p>
          </w:tc>
        </w:sdtContent>
      </w:sdt>
      <w:tc>
        <w:tcPr>
          <w:tcW w:w="750" w:type="pct"/>
        </w:tcPr>
        <w:p w:rsidR="0033400E" w:rsidRDefault="006B57C3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296644">
            <w:rPr>
              <w:noProof/>
            </w:rPr>
            <w:t>16</w:t>
          </w:r>
          <w:r>
            <w:fldChar w:fldCharType="end"/>
          </w:r>
        </w:p>
      </w:tc>
    </w:tr>
  </w:tbl>
  <w:p w:rsidR="0033400E" w:rsidRDefault="00334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4DF" w:rsidRDefault="008624DF">
      <w:r>
        <w:separator/>
      </w:r>
    </w:p>
    <w:p w:rsidR="008624DF" w:rsidRDefault="008624DF"/>
  </w:footnote>
  <w:footnote w:type="continuationSeparator" w:id="0">
    <w:p w:rsidR="008624DF" w:rsidRDefault="008624DF">
      <w:r>
        <w:continuationSeparator/>
      </w:r>
    </w:p>
    <w:p w:rsidR="008624DF" w:rsidRDefault="008624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00E" w:rsidRDefault="001A6306">
    <w:pPr>
      <w:pStyle w:val="Header"/>
    </w:pPr>
    <w:r>
      <w:t>By Muhammad Anas Baig (01-134152-037)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A25F3C"/>
    <w:multiLevelType w:val="hybridMultilevel"/>
    <w:tmpl w:val="8D92BCC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65DE8"/>
    <w:multiLevelType w:val="hybridMultilevel"/>
    <w:tmpl w:val="93F0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71CBE"/>
    <w:multiLevelType w:val="hybridMultilevel"/>
    <w:tmpl w:val="B07C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26D1C"/>
    <w:multiLevelType w:val="hybridMultilevel"/>
    <w:tmpl w:val="2236C2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06"/>
    <w:rsid w:val="000C2331"/>
    <w:rsid w:val="001A6306"/>
    <w:rsid w:val="00296644"/>
    <w:rsid w:val="0033400E"/>
    <w:rsid w:val="005E330B"/>
    <w:rsid w:val="006B57C3"/>
    <w:rsid w:val="008624DF"/>
    <w:rsid w:val="00EC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D3DB0A"/>
  <w15:chartTrackingRefBased/>
  <w15:docId w15:val="{3B408BA1-BB22-4BAE-BF47-D6809848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1A6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E330B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E330B"/>
    <w:rPr>
      <w:kern w:val="0"/>
      <w:lang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30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55EC51CEFD4C99AFBE815A1ED2D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BA1D9-7F6B-4D09-9F1E-2208187EF7A8}"/>
      </w:docPartPr>
      <w:docPartBody>
        <w:p w:rsidR="009F3463" w:rsidRDefault="00F036FE">
          <w:pPr>
            <w:pStyle w:val="EC55EC51CEFD4C99AFBE815A1ED2D66F"/>
          </w:pPr>
          <w:r>
            <w:t>[company name]</w:t>
          </w:r>
        </w:p>
      </w:docPartBody>
    </w:docPart>
    <w:docPart>
      <w:docPartPr>
        <w:name w:val="BFCCE319A08F4131BF93C0619CEE9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D0EED-88A4-4CC7-AC84-55AD16C3483F}"/>
      </w:docPartPr>
      <w:docPartBody>
        <w:p w:rsidR="009F3463" w:rsidRDefault="00F036FE">
          <w:pPr>
            <w:pStyle w:val="BFCCE319A08F4131BF93C0619CEE914C"/>
          </w:pPr>
          <w: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FE"/>
    <w:rsid w:val="002A4F15"/>
    <w:rsid w:val="009F3463"/>
    <w:rsid w:val="00F0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178A40577A4AD3A2DE6FDF1DAD96C1">
    <w:name w:val="05178A40577A4AD3A2DE6FDF1DAD96C1"/>
  </w:style>
  <w:style w:type="paragraph" w:customStyle="1" w:styleId="983FDFDCC7FF4E5890787B547516173F">
    <w:name w:val="983FDFDCC7FF4E5890787B547516173F"/>
  </w:style>
  <w:style w:type="paragraph" w:customStyle="1" w:styleId="A1ED7C30BBF64F5A98A4141505C73063">
    <w:name w:val="A1ED7C30BBF64F5A98A4141505C73063"/>
  </w:style>
  <w:style w:type="paragraph" w:customStyle="1" w:styleId="2C781335E40F47508785B3DE3B270692">
    <w:name w:val="2C781335E40F47508785B3DE3B270692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E22F8EBFDD7C4C62BB4AA8FDBFDD7E85">
    <w:name w:val="E22F8EBFDD7C4C62BB4AA8FDBFDD7E85"/>
  </w:style>
  <w:style w:type="paragraph" w:customStyle="1" w:styleId="D2ADCDA1BE2C41AA9E3BBD1EAC3DD027">
    <w:name w:val="D2ADCDA1BE2C41AA9E3BBD1EAC3DD027"/>
  </w:style>
  <w:style w:type="paragraph" w:customStyle="1" w:styleId="05A2BB3CA02349C3AD823D783A9F971C">
    <w:name w:val="05A2BB3CA02349C3AD823D783A9F971C"/>
  </w:style>
  <w:style w:type="paragraph" w:customStyle="1" w:styleId="F225F4998B1D49229AB826638EF8386D">
    <w:name w:val="F225F4998B1D49229AB826638EF8386D"/>
  </w:style>
  <w:style w:type="paragraph" w:customStyle="1" w:styleId="8CCD23A264D8407E9356C1C0301CA30B">
    <w:name w:val="8CCD23A264D8407E9356C1C0301CA30B"/>
  </w:style>
  <w:style w:type="paragraph" w:customStyle="1" w:styleId="442038B8A2604662AFB36A3E3134C1D5">
    <w:name w:val="442038B8A2604662AFB36A3E3134C1D5"/>
  </w:style>
  <w:style w:type="paragraph" w:customStyle="1" w:styleId="31EC5B84792E4BF49B42D4B2149DF85A">
    <w:name w:val="31EC5B84792E4BF49B42D4B2149DF85A"/>
  </w:style>
  <w:style w:type="paragraph" w:customStyle="1" w:styleId="FF9FF157F5C74EE5ADBB44871CFBBDDE">
    <w:name w:val="FF9FF157F5C74EE5ADBB44871CFBBDDE"/>
  </w:style>
  <w:style w:type="paragraph" w:customStyle="1" w:styleId="EC55EC51CEFD4C99AFBE815A1ED2D66F">
    <w:name w:val="EC55EC51CEFD4C99AFBE815A1ED2D66F"/>
  </w:style>
  <w:style w:type="paragraph" w:customStyle="1" w:styleId="BFCCE319A08F4131BF93C0619CEE914C">
    <w:name w:val="BFCCE319A08F4131BF93C0619CEE9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2016-12-21T00:00:00</PublishDate>
  <Abstract/>
  <CompanyAddress>BS(CS)-3A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25</TotalTime>
  <Pages>17</Pages>
  <Words>3322</Words>
  <Characters>18941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Plan</vt:lpstr>
    </vt:vector>
  </TitlesOfParts>
  <Company>01-134152-037</Company>
  <LinksUpToDate>false</LinksUpToDate>
  <CharactersWithSpaces>22219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Anas Baig</dc:creator>
  <cp:keywords/>
  <cp:lastModifiedBy>01-134152-037</cp:lastModifiedBy>
  <cp:revision>2</cp:revision>
  <dcterms:created xsi:type="dcterms:W3CDTF">2016-12-21T14:18:00Z</dcterms:created>
  <dcterms:modified xsi:type="dcterms:W3CDTF">2016-12-21T14:44:00Z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